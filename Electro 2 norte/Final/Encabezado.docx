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2ABF" w14:textId="7DEB19FF" w:rsidR="00D077E9" w:rsidRDefault="00416D88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1809A0" wp14:editId="3F514BB1">
                <wp:simplePos x="0" y="0"/>
                <wp:positionH relativeFrom="column">
                  <wp:posOffset>-297180</wp:posOffset>
                </wp:positionH>
                <wp:positionV relativeFrom="margin">
                  <wp:align>center</wp:align>
                </wp:positionV>
                <wp:extent cx="3938905" cy="8656955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8943" id="Rectángulo 3" o:spid="_x0000_s1026" alt="rectángulo blanco para texto en portada" style="position:absolute;margin-left:-23.4pt;margin-top:0;width:310.15pt;height:681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" fillcolor="white [3212]" stroked="f" strokeweight="2pt">
                <w10:wrap anchory="margin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6192" behindDoc="1" locked="0" layoutInCell="1" allowOverlap="1" wp14:anchorId="5C00E68C" wp14:editId="0635E7C0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BC47BB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8957036" w14:textId="43E0E436" w:rsidR="00416D88" w:rsidRPr="00B229BF" w:rsidRDefault="00416D88" w:rsidP="00B229B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noProof/>
                <w:color w:val="1B174A" w:themeColor="text1" w:themeTint="E6"/>
                <w:sz w:val="52"/>
                <w:szCs w:val="44"/>
              </w:rPr>
            </w:pPr>
            <w:r w:rsidRPr="00B229BF">
              <w:rPr>
                <w:noProof/>
                <w:color w:val="1B174A" w:themeColor="text1" w:themeTint="E6"/>
                <w:sz w:val="52"/>
                <w:szCs w:val="44"/>
              </w:rPr>
              <w:t>Examen final de Electro II</w:t>
            </w:r>
          </w:p>
          <w:p w14:paraId="5AE463F4" w14:textId="13E6784A" w:rsidR="00416D88" w:rsidRDefault="00416D88" w:rsidP="00AB02A7">
            <w:pPr>
              <w:rPr>
                <w:noProof/>
                <w:sz w:val="40"/>
                <w:szCs w:val="32"/>
              </w:rPr>
            </w:pPr>
            <w:r w:rsidRPr="00416D88">
              <w:rPr>
                <w:noProof/>
                <w:sz w:val="40"/>
                <w:szCs w:val="32"/>
              </w:rPr>
              <w:t>Alumnos</w:t>
            </w:r>
            <w:r>
              <w:rPr>
                <w:noProof/>
                <w:sz w:val="40"/>
                <w:szCs w:val="32"/>
              </w:rPr>
              <w:t>:</w:t>
            </w:r>
          </w:p>
          <w:p w14:paraId="0BA15BC5" w14:textId="7DBC763F" w:rsidR="00416D88" w:rsidRPr="00B229BF" w:rsidRDefault="00416D88" w:rsidP="00AB02A7">
            <w:pPr>
              <w:rPr>
                <w:noProof/>
                <w:sz w:val="40"/>
                <w:szCs w:val="40"/>
              </w:rPr>
            </w:pPr>
            <w:r w:rsidRPr="00B229BF">
              <w:rPr>
                <w:noProof/>
                <w:sz w:val="40"/>
                <w:szCs w:val="40"/>
              </w:rPr>
              <w:t>Covarrubias, Bárbara</w:t>
            </w:r>
          </w:p>
          <w:p w14:paraId="421140EE" w14:textId="259FB473" w:rsidR="00416D88" w:rsidRPr="00B229BF" w:rsidRDefault="00416D88" w:rsidP="00AB02A7">
            <w:pPr>
              <w:rPr>
                <w:noProof/>
                <w:sz w:val="40"/>
                <w:szCs w:val="40"/>
              </w:rPr>
            </w:pPr>
            <w:r w:rsidRPr="00B229BF">
              <w:rPr>
                <w:noProof/>
                <w:sz w:val="40"/>
                <w:szCs w:val="40"/>
              </w:rPr>
              <w:t>Goffi, Ricardo</w:t>
            </w:r>
          </w:p>
          <w:p w14:paraId="7ADA6888" w14:textId="3BC2C8B3" w:rsidR="00B229BF" w:rsidRPr="00B229BF" w:rsidRDefault="00B229BF" w:rsidP="00AB02A7">
            <w:pPr>
              <w:rPr>
                <w:noProof/>
                <w:sz w:val="40"/>
                <w:szCs w:val="40"/>
              </w:rPr>
            </w:pPr>
            <w:r w:rsidRPr="00B229BF">
              <w:rPr>
                <w:noProof/>
                <w:sz w:val="40"/>
                <w:szCs w:val="40"/>
              </w:rPr>
              <w:t>Lambrechts, Diego</w:t>
            </w:r>
          </w:p>
          <w:p w14:paraId="1701D13B" w14:textId="3BC2C8B3" w:rsidR="00416D88" w:rsidRDefault="00416D88" w:rsidP="00AB02A7">
            <w:pPr>
              <w:rPr>
                <w:noProof/>
              </w:rPr>
            </w:pPr>
          </w:p>
        </w:tc>
      </w:tr>
      <w:tr w:rsidR="00D077E9" w14:paraId="4B7BD03D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BCB90B8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E9D5FB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AEF37ADBF68B4DB0A5249852F21793B3"/>
              </w:placeholder>
              <w15:appearance w15:val="hidden"/>
            </w:sdtPr>
            <w:sdtContent>
              <w:p w14:paraId="67F0957D" w14:textId="23A1E592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B229BF">
                  <w:rPr>
                    <w:rStyle w:val="SubttuloCar"/>
                    <w:b w:val="0"/>
                    <w:noProof/>
                    <w:lang w:bidi="es-ES"/>
                  </w:rPr>
                  <w:t>5 agosto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  <w:r w:rsidR="00416D88">
                  <w:rPr>
                    <w:rStyle w:val="SubttuloCar"/>
                    <w:b w:val="0"/>
                    <w:noProof/>
                    <w:lang w:bidi="es-ES"/>
                  </w:rPr>
                  <w:t xml:space="preserve"> De 2022</w:t>
                </w:r>
              </w:p>
            </w:sdtContent>
          </w:sdt>
          <w:p w14:paraId="13A3DAB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1D61F77" wp14:editId="6438E59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56566A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00B67F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09F55E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B498DA7" w14:textId="1DC5EB69" w:rsidR="00D077E9" w:rsidRDefault="00416D88" w:rsidP="00AB02A7">
            <w:proofErr w:type="gramStart"/>
            <w:r>
              <w:rPr>
                <w:noProof/>
              </w:rPr>
              <w:t>M</w:t>
            </w:r>
            <w:proofErr w:type="spellStart"/>
            <w:r>
              <w:t>onografía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4AEF6ACC" w14:textId="45105001" w:rsidR="00416D88" w:rsidRDefault="00416D88" w:rsidP="00AB02A7">
            <w:pPr>
              <w:rPr>
                <w:noProof/>
              </w:rPr>
            </w:pPr>
            <w:r>
              <w:t>CIRCUITOS LÓGICOS</w:t>
            </w:r>
          </w:p>
          <w:p w14:paraId="1FCBF5B2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B28B797" w14:textId="0D080196" w:rsidR="0087605E" w:rsidRPr="00D70D02" w:rsidRDefault="00416D88" w:rsidP="00AB02A7">
      <w:pPr>
        <w:spacing w:after="200"/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62336" behindDoc="0" locked="0" layoutInCell="1" allowOverlap="1" wp14:anchorId="091686C0" wp14:editId="16E258D4">
            <wp:simplePos x="0" y="0"/>
            <wp:positionH relativeFrom="column">
              <wp:posOffset>4330066</wp:posOffset>
            </wp:positionH>
            <wp:positionV relativeFrom="paragraph">
              <wp:posOffset>7185660</wp:posOffset>
            </wp:positionV>
            <wp:extent cx="1945640" cy="1214755"/>
            <wp:effectExtent l="0" t="0" r="0" b="444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E9AACC6" wp14:editId="7A22FA9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07FE" id="Rectángulo 2" o:spid="_x0000_s1026" alt="rectángulo de color" style="position:absolute;margin-left:-58.7pt;margin-top:525pt;width:611.1pt;height:316.5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0C798" w14:textId="77777777" w:rsidR="00237E55" w:rsidRDefault="00237E55">
      <w:r>
        <w:separator/>
      </w:r>
    </w:p>
    <w:p w14:paraId="7845D5E0" w14:textId="77777777" w:rsidR="00237E55" w:rsidRDefault="00237E55"/>
  </w:endnote>
  <w:endnote w:type="continuationSeparator" w:id="0">
    <w:p w14:paraId="4CC8882A" w14:textId="77777777" w:rsidR="00237E55" w:rsidRDefault="00237E55">
      <w:r>
        <w:continuationSeparator/>
      </w:r>
    </w:p>
    <w:p w14:paraId="441C939E" w14:textId="77777777" w:rsidR="00237E55" w:rsidRDefault="00237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79076CD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4C2A56B0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86BC" w14:textId="77777777" w:rsidR="00237E55" w:rsidRDefault="00237E55">
      <w:r>
        <w:separator/>
      </w:r>
    </w:p>
    <w:p w14:paraId="7092BF86" w14:textId="77777777" w:rsidR="00237E55" w:rsidRDefault="00237E55"/>
  </w:footnote>
  <w:footnote w:type="continuationSeparator" w:id="0">
    <w:p w14:paraId="16EDB2E3" w14:textId="77777777" w:rsidR="00237E55" w:rsidRDefault="00237E55">
      <w:r>
        <w:continuationSeparator/>
      </w:r>
    </w:p>
    <w:p w14:paraId="37F476D9" w14:textId="77777777" w:rsidR="00237E55" w:rsidRDefault="00237E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D52BAB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3FAF33F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69D1B7A6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88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37E55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16D88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04B53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29BF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9403B"/>
  <w15:docId w15:val="{E6DE2D0E-9D22-48C6-ABFB-9407176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416D88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deusto/1547592545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gof\AppData\Local\Microsoft\Office\16.0\DTS\es-ES%7bB913D7C5-800C-4DFC-AF32-2CDB5C4518D1%7d\%7b41CA4DB7-0701-4DB8-8CD2-C6C17D58339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37ADBF68B4DB0A5249852F2179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927F7-1AFF-4100-BEF0-547695E307DE}"/>
      </w:docPartPr>
      <w:docPartBody>
        <w:p w:rsidR="00000000" w:rsidRDefault="00000000">
          <w:pPr>
            <w:pStyle w:val="AEF37ADBF68B4DB0A5249852F21793B3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agosto 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F"/>
    <w:rsid w:val="005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AEF37ADBF68B4DB0A5249852F21793B3">
    <w:name w:val="AEF37ADBF68B4DB0A5249852F21793B3"/>
  </w:style>
  <w:style w:type="paragraph" w:customStyle="1" w:styleId="879C20894CC34EB7BF8F7951F237DAA4">
    <w:name w:val="879C20894CC34EB7BF8F7951F237DAA4"/>
  </w:style>
  <w:style w:type="paragraph" w:customStyle="1" w:styleId="2BE340748A2C45E5877FB10D78AD5846">
    <w:name w:val="2BE340748A2C45E5877FB10D78AD5846"/>
  </w:style>
  <w:style w:type="paragraph" w:customStyle="1" w:styleId="9504A49512D24BF3AA05B0BFA62F1198">
    <w:name w:val="9504A49512D24BF3AA05B0BFA62F1198"/>
  </w:style>
  <w:style w:type="paragraph" w:customStyle="1" w:styleId="ADB3AE9C9B0741008ACE58043E7C2554">
    <w:name w:val="ADB3AE9C9B0741008ACE58043E7C2554"/>
  </w:style>
  <w:style w:type="paragraph" w:customStyle="1" w:styleId="CE9B985BB07F417194FAD9BF675B971D">
    <w:name w:val="CE9B985BB07F417194FAD9BF675B971D"/>
  </w:style>
  <w:style w:type="paragraph" w:customStyle="1" w:styleId="AF0EF0B471CB42A2AF9A1270FB0C1308">
    <w:name w:val="AF0EF0B471CB42A2AF9A1270FB0C1308"/>
  </w:style>
  <w:style w:type="paragraph" w:customStyle="1" w:styleId="5A67098A6DB24A05B1B829B3841CE22D">
    <w:name w:val="5A67098A6DB24A05B1B829B3841CE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{41CA4DB7-0701-4DB8-8CD2-C6C17D58339C}tf16392850_win32.dotx</Template>
  <TotalTime>9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Roberto Goffi</dc:creator>
  <cp:keywords/>
  <cp:lastModifiedBy>Ricardo Roberto Goffi</cp:lastModifiedBy>
  <cp:revision>2</cp:revision>
  <cp:lastPrinted>2006-08-01T17:47:00Z</cp:lastPrinted>
  <dcterms:created xsi:type="dcterms:W3CDTF">2022-08-05T13:57:00Z</dcterms:created>
  <dcterms:modified xsi:type="dcterms:W3CDTF">2022-08-05T14:07:00Z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